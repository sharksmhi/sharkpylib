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417" w:rsidRDefault="00973417">
      <w:r>
        <w:t xml:space="preserve">Handbok för att använda skript i tavastland.py </w:t>
      </w:r>
    </w:p>
    <w:p w:rsidR="00973417" w:rsidRDefault="00973417">
      <w:r>
        <w:t>Metoder körs g</w:t>
      </w:r>
      <w:r w:rsidR="004546E8">
        <w:t>enerellt i nämnda ordning då de i regel</w:t>
      </w:r>
      <w:r>
        <w:t xml:space="preserve"> bygger på att tidigare steg är utförda. </w:t>
      </w:r>
    </w:p>
    <w:p w:rsidR="00973417" w:rsidRDefault="00973417" w:rsidP="00973417"/>
    <w:p w:rsidR="00973417" w:rsidRPr="0033416C" w:rsidRDefault="00973417" w:rsidP="00973417">
      <w:pPr>
        <w:rPr>
          <w:b/>
        </w:rPr>
      </w:pPr>
      <w:r w:rsidRPr="0033416C">
        <w:rPr>
          <w:b/>
        </w:rPr>
        <w:t xml:space="preserve">Skapa objekt av klass FileHandler </w:t>
      </w:r>
    </w:p>
    <w:p w:rsidR="00973417" w:rsidRDefault="00973417" w:rsidP="00973417">
      <w:pPr>
        <w:pStyle w:val="Liststycke"/>
        <w:numPr>
          <w:ilvl w:val="0"/>
          <w:numId w:val="3"/>
        </w:numPr>
      </w:pPr>
      <w:r>
        <w:t xml:space="preserve">kwargs: </w:t>
      </w:r>
    </w:p>
    <w:p w:rsidR="00973417" w:rsidRPr="00CA571F" w:rsidRDefault="00973417" w:rsidP="00973417">
      <w:pPr>
        <w:pStyle w:val="Liststycke"/>
        <w:numPr>
          <w:ilvl w:val="1"/>
          <w:numId w:val="3"/>
        </w:numPr>
      </w:pPr>
      <w:r w:rsidRPr="00CA571F">
        <w:t xml:space="preserve">mit_directory: sökväg till mappen där mit-filerna ligger. </w:t>
      </w:r>
    </w:p>
    <w:p w:rsidR="00973417" w:rsidRDefault="00973417" w:rsidP="00973417">
      <w:pPr>
        <w:pStyle w:val="Liststycke"/>
        <w:numPr>
          <w:ilvl w:val="1"/>
          <w:numId w:val="3"/>
        </w:numPr>
      </w:pPr>
      <w:r w:rsidRPr="00973417">
        <w:t xml:space="preserve">co2_directory: sökväg till mappen där </w:t>
      </w:r>
      <w:r>
        <w:t>co2</w:t>
      </w:r>
      <w:r w:rsidRPr="00973417">
        <w:t>-filerna ligger.</w:t>
      </w:r>
      <w:r>
        <w:t xml:space="preserve"> </w:t>
      </w:r>
    </w:p>
    <w:p w:rsidR="00973417" w:rsidRDefault="00973417" w:rsidP="00973417">
      <w:pPr>
        <w:pStyle w:val="Liststycke"/>
        <w:numPr>
          <w:ilvl w:val="1"/>
          <w:numId w:val="3"/>
        </w:numPr>
      </w:pPr>
      <w:r>
        <w:t>export_directory: sökväg till mapp där du vill ha exporterna. Alla filnamn på exporterna sätts automatiskt och sparas i den här mappen. D</w:t>
      </w:r>
      <w:r w:rsidR="008D2457">
        <w:t xml:space="preserve">u kan även sätta exportmapp </w:t>
      </w:r>
      <w:bookmarkStart w:id="0" w:name="_GoBack"/>
      <w:bookmarkEnd w:id="0"/>
      <w:r>
        <w:t xml:space="preserve">som argument i ”save_”-metoderna. </w:t>
      </w:r>
    </w:p>
    <w:p w:rsidR="0033416C" w:rsidRDefault="0033416C" w:rsidP="00973417">
      <w:pPr>
        <w:pStyle w:val="Liststycke"/>
        <w:numPr>
          <w:ilvl w:val="1"/>
          <w:numId w:val="3"/>
        </w:numPr>
      </w:pPr>
      <w:r>
        <w:t xml:space="preserve">log_info: information om hur man vill logga. Se modul ”log” i sharkpylib. </w:t>
      </w:r>
    </w:p>
    <w:p w:rsidR="00C75688" w:rsidRDefault="0033416C" w:rsidP="00973417">
      <w:r>
        <w:t xml:space="preserve">Objektet från den här klassen används sedan för att utföra olika operationer och manipulationer av data. Exemplet utgår från att vi skapat objektet ”handler” från klassen FileHandler, dvs: </w:t>
      </w:r>
      <w:r>
        <w:br/>
        <w:t>handler = t</w:t>
      </w:r>
      <w:r w:rsidR="00C75688">
        <w:t xml:space="preserve">avastland.FileHandler(**kwargs). </w:t>
      </w:r>
      <w:r w:rsidR="00C75688">
        <w:br/>
        <w:t xml:space="preserve">Här mappas filer med sökvägar. Även start och stopptid för varje fil plockas ut och sparas. </w:t>
      </w:r>
    </w:p>
    <w:p w:rsidR="004546E8" w:rsidRDefault="004546E8" w:rsidP="00973417"/>
    <w:p w:rsidR="00CA571F" w:rsidRPr="00DC0AD3" w:rsidRDefault="00CA571F" w:rsidP="00973417">
      <w:pPr>
        <w:rPr>
          <w:b/>
        </w:rPr>
      </w:pPr>
      <w:r w:rsidRPr="00DC0AD3">
        <w:rPr>
          <w:b/>
        </w:rPr>
        <w:t xml:space="preserve">handler.set_time_delta </w:t>
      </w:r>
    </w:p>
    <w:p w:rsidR="00CA571F" w:rsidRDefault="00E93268" w:rsidP="00E93268">
      <w:pPr>
        <w:pStyle w:val="Liststycke"/>
        <w:numPr>
          <w:ilvl w:val="0"/>
          <w:numId w:val="3"/>
        </w:numPr>
      </w:pPr>
      <w:r>
        <w:t xml:space="preserve">kwargs </w:t>
      </w:r>
    </w:p>
    <w:p w:rsidR="00E93268" w:rsidRDefault="00E93268" w:rsidP="00E93268">
      <w:pPr>
        <w:pStyle w:val="Liststycke"/>
        <w:numPr>
          <w:ilvl w:val="1"/>
          <w:numId w:val="3"/>
        </w:numPr>
      </w:pPr>
      <w:r>
        <w:t xml:space="preserve">argument som kan ges till pd.Timedelta (t.ex. seconds=30) </w:t>
      </w:r>
    </w:p>
    <w:p w:rsidR="00E93268" w:rsidRDefault="00E93268" w:rsidP="00E93268">
      <w:r>
        <w:t>Sätter den</w:t>
      </w:r>
      <w:r w:rsidR="004546E8">
        <w:t xml:space="preserve"> tidstollerans som är acceptabel</w:t>
      </w:r>
      <w:r>
        <w:t xml:space="preserve"> för sammanslagning </w:t>
      </w:r>
      <w:r w:rsidR="004546E8">
        <w:t xml:space="preserve">(merge) </w:t>
      </w:r>
      <w:r>
        <w:t xml:space="preserve">av data. </w:t>
      </w:r>
      <w:r w:rsidR="004546E8">
        <w:t xml:space="preserve">Vid beräkningar tas utökas scoopet med den här toleransen. Det betyder att en den första tid i primära filtypen (mit eller co2) kan matchas mot en tidigare tid så länge den är innanför time_delta. Samma gäller för sista tid. </w:t>
      </w:r>
    </w:p>
    <w:p w:rsidR="004546E8" w:rsidRDefault="004546E8" w:rsidP="00973417">
      <w:pPr>
        <w:rPr>
          <w:b/>
        </w:rPr>
      </w:pPr>
    </w:p>
    <w:p w:rsidR="0033416C" w:rsidRPr="00E93268" w:rsidRDefault="0033416C" w:rsidP="00973417">
      <w:pPr>
        <w:rPr>
          <w:b/>
        </w:rPr>
      </w:pPr>
      <w:r w:rsidRPr="00E93268">
        <w:rPr>
          <w:b/>
        </w:rPr>
        <w:t xml:space="preserve">handler.set_time_range </w:t>
      </w:r>
    </w:p>
    <w:p w:rsidR="0033416C" w:rsidRPr="00E93268" w:rsidRDefault="0033416C" w:rsidP="0033416C">
      <w:pPr>
        <w:pStyle w:val="Liststycke"/>
        <w:numPr>
          <w:ilvl w:val="0"/>
          <w:numId w:val="3"/>
        </w:numPr>
      </w:pPr>
      <w:r w:rsidRPr="00E93268">
        <w:t xml:space="preserve">kwargs </w:t>
      </w:r>
    </w:p>
    <w:p w:rsidR="0033416C" w:rsidRDefault="0033416C" w:rsidP="0033416C">
      <w:pPr>
        <w:pStyle w:val="Liststycke"/>
        <w:numPr>
          <w:ilvl w:val="1"/>
          <w:numId w:val="3"/>
        </w:numPr>
      </w:pPr>
      <w:r w:rsidRPr="0033416C">
        <w:t>time_start: da</w:t>
      </w:r>
      <w:r w:rsidR="004546E8">
        <w:t>tetime.datetime objekt som besk</w:t>
      </w:r>
      <w:r w:rsidRPr="0033416C">
        <w:t xml:space="preserve">river starten på den period du vill jobba med. </w:t>
      </w:r>
    </w:p>
    <w:p w:rsidR="0033416C" w:rsidRDefault="0033416C" w:rsidP="0033416C">
      <w:pPr>
        <w:pStyle w:val="Liststycke"/>
        <w:numPr>
          <w:ilvl w:val="1"/>
          <w:numId w:val="3"/>
        </w:numPr>
      </w:pPr>
      <w:r>
        <w:t>time_end</w:t>
      </w:r>
      <w:r w:rsidRPr="0033416C">
        <w:t xml:space="preserve">: datetime.datetime objekt som </w:t>
      </w:r>
      <w:r w:rsidR="004546E8">
        <w:t>besk</w:t>
      </w:r>
      <w:r w:rsidR="004546E8" w:rsidRPr="0033416C">
        <w:t xml:space="preserve">river </w:t>
      </w:r>
      <w:r>
        <w:t>slutet</w:t>
      </w:r>
      <w:r w:rsidRPr="0033416C">
        <w:t xml:space="preserve"> på den period du vill jobba med. </w:t>
      </w:r>
    </w:p>
    <w:p w:rsidR="004546E8" w:rsidRDefault="004546E8" w:rsidP="0033416C">
      <w:pPr>
        <w:pStyle w:val="Liststycke"/>
        <w:numPr>
          <w:ilvl w:val="1"/>
          <w:numId w:val="3"/>
        </w:numPr>
      </w:pPr>
      <w:r>
        <w:t xml:space="preserve">time + file_type: </w:t>
      </w:r>
      <w:r w:rsidR="00C75688">
        <w:t xml:space="preserve">ange </w:t>
      </w:r>
      <w:r>
        <w:t xml:space="preserve">datetime.datetime </w:t>
      </w:r>
      <w:r w:rsidRPr="0033416C">
        <w:t>objekt</w:t>
      </w:r>
      <w:r>
        <w:t xml:space="preserve"> för tiden du är intresserad av</w:t>
      </w:r>
      <w:r w:rsidR="00C75688">
        <w:t xml:space="preserve"> och filtypen som det gäller (mit, co2). Start- och stopptid från den fil som matchar kommer att användas. </w:t>
      </w:r>
    </w:p>
    <w:p w:rsidR="00C75688" w:rsidRPr="0033416C" w:rsidRDefault="00C75688" w:rsidP="0033416C">
      <w:pPr>
        <w:pStyle w:val="Liststycke"/>
        <w:numPr>
          <w:ilvl w:val="1"/>
          <w:numId w:val="3"/>
        </w:numPr>
      </w:pPr>
      <w:r>
        <w:t>file_id: Id på den fil du vill jobba med (filnamn). Start- och stopptid från den fil som matchar kommer att användas.</w:t>
      </w:r>
    </w:p>
    <w:p w:rsidR="0033416C" w:rsidRDefault="0033416C" w:rsidP="0033416C">
      <w:r w:rsidRPr="0033416C">
        <w:t>Här bestä</w:t>
      </w:r>
      <w:r>
        <w:t>ms</w:t>
      </w:r>
      <w:r w:rsidR="00C75688">
        <w:t>/sätts</w:t>
      </w:r>
      <w:r>
        <w:t xml:space="preserve"> den period du vill jobba med. Senare exporter kommer att ha d</w:t>
      </w:r>
      <w:r w:rsidR="00DC0AD3">
        <w:t xml:space="preserve">essa tider som start och stop. </w:t>
      </w:r>
    </w:p>
    <w:p w:rsidR="000743D4" w:rsidRPr="000743D4" w:rsidRDefault="000743D4" w:rsidP="0033416C">
      <w:pPr>
        <w:rPr>
          <w:b/>
        </w:rPr>
      </w:pPr>
      <w:r w:rsidRPr="000743D4">
        <w:rPr>
          <w:b/>
        </w:rPr>
        <w:lastRenderedPageBreak/>
        <w:t>handler.</w:t>
      </w:r>
      <w:r>
        <w:rPr>
          <w:b/>
        </w:rPr>
        <w:t>load_data</w:t>
      </w:r>
      <w:r w:rsidRPr="000743D4">
        <w:rPr>
          <w:b/>
        </w:rPr>
        <w:t xml:space="preserve"> </w:t>
      </w:r>
    </w:p>
    <w:p w:rsidR="000743D4" w:rsidRDefault="000743D4" w:rsidP="0033416C">
      <w:r>
        <w:t xml:space="preserve">Inga input </w:t>
      </w:r>
    </w:p>
    <w:p w:rsidR="000743D4" w:rsidRDefault="000743D4" w:rsidP="0033416C">
      <w:r>
        <w:t xml:space="preserve">Laddar data inom angivet tidsspann (se föregående steg). </w:t>
      </w:r>
    </w:p>
    <w:p w:rsidR="000743D4" w:rsidRDefault="000743D4" w:rsidP="0033416C"/>
    <w:p w:rsidR="000743D4" w:rsidRPr="001C01ED" w:rsidRDefault="001C01ED" w:rsidP="0033416C">
      <w:pPr>
        <w:rPr>
          <w:b/>
        </w:rPr>
      </w:pPr>
      <w:r w:rsidRPr="001C01ED">
        <w:rPr>
          <w:b/>
        </w:rPr>
        <w:t>h</w:t>
      </w:r>
      <w:r w:rsidR="000743D4" w:rsidRPr="001C01ED">
        <w:rPr>
          <w:b/>
        </w:rPr>
        <w:t xml:space="preserve">andler.merge_data </w:t>
      </w:r>
    </w:p>
    <w:p w:rsidR="000743D4" w:rsidRDefault="000743D4" w:rsidP="000743D4">
      <w:pPr>
        <w:pStyle w:val="Liststycke"/>
        <w:numPr>
          <w:ilvl w:val="0"/>
          <w:numId w:val="3"/>
        </w:numPr>
      </w:pPr>
      <w:r>
        <w:t>Arg 1: primär filtyp (’mit’ eller ’co2’) som bas för ”merge”</w:t>
      </w:r>
    </w:p>
    <w:p w:rsidR="000743D4" w:rsidRDefault="000743D4" w:rsidP="000743D4">
      <w:pPr>
        <w:pStyle w:val="Liststycke"/>
        <w:numPr>
          <w:ilvl w:val="0"/>
          <w:numId w:val="3"/>
        </w:numPr>
      </w:pPr>
      <w:r>
        <w:t xml:space="preserve">Arg 2: sekundär filtyp (’mit’ eller ’co2’)  att ”merga” med. </w:t>
      </w:r>
    </w:p>
    <w:p w:rsidR="000743D4" w:rsidRDefault="000743D4" w:rsidP="000743D4">
      <w:r>
        <w:t>Mergar data med arg 1 som utgångspunkt. Mergar på tid med tolerans a</w:t>
      </w:r>
      <w:r w:rsidR="001C01ED">
        <w:t xml:space="preserve">ngivet i handler.set_timedelta. Närmast tid matchas. </w:t>
      </w:r>
    </w:p>
    <w:p w:rsidR="001C01ED" w:rsidRDefault="001C01ED" w:rsidP="000743D4"/>
    <w:p w:rsidR="001C01ED" w:rsidRPr="002A47F8" w:rsidRDefault="002A47F8" w:rsidP="000743D4">
      <w:pPr>
        <w:rPr>
          <w:b/>
        </w:rPr>
      </w:pPr>
      <w:r>
        <w:rPr>
          <w:b/>
        </w:rPr>
        <w:t>h</w:t>
      </w:r>
      <w:r w:rsidR="001C01ED" w:rsidRPr="002A47F8">
        <w:rPr>
          <w:b/>
        </w:rPr>
        <w:t xml:space="preserve">andler.calculate_pCO2 </w:t>
      </w:r>
    </w:p>
    <w:p w:rsidR="001C01ED" w:rsidRDefault="001C01ED" w:rsidP="001C01ED">
      <w:pPr>
        <w:pStyle w:val="Liststycke"/>
        <w:numPr>
          <w:ilvl w:val="0"/>
          <w:numId w:val="3"/>
        </w:numPr>
      </w:pPr>
      <w:r>
        <w:t xml:space="preserve">Kwargs: </w:t>
      </w:r>
    </w:p>
    <w:p w:rsidR="001C01ED" w:rsidRDefault="001C01ED" w:rsidP="001C01ED">
      <w:pPr>
        <w:pStyle w:val="Liststycke"/>
        <w:numPr>
          <w:ilvl w:val="1"/>
          <w:numId w:val="3"/>
        </w:numPr>
      </w:pPr>
      <w:r>
        <w:t>std_time_</w:t>
      </w:r>
      <w:r w:rsidRPr="001C01ED">
        <w:t>acceptance</w:t>
      </w:r>
      <w:r>
        <w:t xml:space="preserve">: Ej implementerad än. Är det bättre att ta kalibrerade värden om tiden från standardgaser är få lång? </w:t>
      </w:r>
    </w:p>
    <w:p w:rsidR="001C01ED" w:rsidRDefault="001C01ED" w:rsidP="000743D4">
      <w:r>
        <w:t xml:space="preserve">Beräknar pCO2 samt underlag som behövs. Standardgaser beräknas löpande. För data som inte har någon standardgaser inom tidsspannet (typiskt i början av fil) plockas de senaste standardgaserna som hittas innan time_start. </w:t>
      </w:r>
    </w:p>
    <w:p w:rsidR="00ED1F1A" w:rsidRDefault="00ED1F1A" w:rsidP="000743D4"/>
    <w:p w:rsidR="00ED1F1A" w:rsidRPr="002A47F8" w:rsidRDefault="002A47F8" w:rsidP="000743D4">
      <w:pPr>
        <w:rPr>
          <w:b/>
        </w:rPr>
      </w:pPr>
      <w:r>
        <w:rPr>
          <w:b/>
        </w:rPr>
        <w:t>h</w:t>
      </w:r>
      <w:r w:rsidR="00ED1F1A" w:rsidRPr="002A47F8">
        <w:rPr>
          <w:b/>
        </w:rPr>
        <w:t>andler.save_merge_data</w:t>
      </w:r>
      <w:r w:rsidRPr="002A47F8">
        <w:rPr>
          <w:b/>
        </w:rPr>
        <w:t xml:space="preserve"> </w:t>
      </w:r>
    </w:p>
    <w:p w:rsidR="002A47F8" w:rsidRDefault="002A47F8" w:rsidP="002A47F8">
      <w:pPr>
        <w:pStyle w:val="Liststycke"/>
        <w:numPr>
          <w:ilvl w:val="0"/>
          <w:numId w:val="3"/>
        </w:numPr>
      </w:pPr>
      <w:r>
        <w:t xml:space="preserve">directory: (valfri) Mapp för export. Måste anges om detta inte gjorts vin initieringen av FileHandler. </w:t>
      </w:r>
    </w:p>
    <w:p w:rsidR="002A47F8" w:rsidRPr="0033416C" w:rsidRDefault="002A47F8" w:rsidP="002A47F8">
      <w:r>
        <w:t xml:space="preserve">Exporterar mergad data till exportmappen. Filnamnet sätts automatisk. </w:t>
      </w:r>
    </w:p>
    <w:sectPr w:rsidR="002A47F8" w:rsidRPr="00334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10D1F"/>
    <w:multiLevelType w:val="hybridMultilevel"/>
    <w:tmpl w:val="F95CD350"/>
    <w:lvl w:ilvl="0" w:tplc="5EBE0B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609B6"/>
    <w:multiLevelType w:val="hybridMultilevel"/>
    <w:tmpl w:val="A93ABA42"/>
    <w:lvl w:ilvl="0" w:tplc="6EEAA9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EA168B"/>
    <w:multiLevelType w:val="hybridMultilevel"/>
    <w:tmpl w:val="55FAE916"/>
    <w:lvl w:ilvl="0" w:tplc="CF8824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C15"/>
    <w:rsid w:val="000743D4"/>
    <w:rsid w:val="0012295A"/>
    <w:rsid w:val="001C01ED"/>
    <w:rsid w:val="002A47F8"/>
    <w:rsid w:val="0033416C"/>
    <w:rsid w:val="004546E8"/>
    <w:rsid w:val="00482C5F"/>
    <w:rsid w:val="0071225C"/>
    <w:rsid w:val="008D2457"/>
    <w:rsid w:val="00973417"/>
    <w:rsid w:val="00994A8D"/>
    <w:rsid w:val="00C75688"/>
    <w:rsid w:val="00CA571F"/>
    <w:rsid w:val="00DC0AD3"/>
    <w:rsid w:val="00E93268"/>
    <w:rsid w:val="00ED1F1A"/>
    <w:rsid w:val="00F96C15"/>
    <w:rsid w:val="00FD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73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7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455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SMHI</Company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Wenzer</dc:creator>
  <cp:keywords/>
  <dc:description/>
  <cp:lastModifiedBy>Wenzer Magnus</cp:lastModifiedBy>
  <cp:revision>12</cp:revision>
  <dcterms:created xsi:type="dcterms:W3CDTF">2019-02-21T22:17:00Z</dcterms:created>
  <dcterms:modified xsi:type="dcterms:W3CDTF">2019-09-10T13:50:00Z</dcterms:modified>
</cp:coreProperties>
</file>